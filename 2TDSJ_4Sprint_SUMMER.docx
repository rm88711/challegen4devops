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230D4F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06B6B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lLWc4AAAAA0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BF531C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7BFFEBA0" w:rsidR="00D95FC7" w:rsidRDefault="002A7E47" w:rsidP="008E35F7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  <w:color w:val="FF0000"/>
        </w:rPr>
        <w:t>Data Application &amp; Data Science</w:t>
      </w:r>
    </w:p>
    <w:p w14:paraId="217905AD" w14:textId="69CD67C2" w:rsidR="00987BE0" w:rsidRDefault="00D95FC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8E35F7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8E35F7">
      <w:pPr>
        <w:pStyle w:val="SubTtulo-AutoreVerso"/>
        <w:rPr>
          <w:rStyle w:val="SubTtulo-AutoreVersoChar"/>
          <w:b/>
        </w:rPr>
      </w:pPr>
    </w:p>
    <w:p w14:paraId="0CFF1921" w14:textId="417F27D4" w:rsidR="00D95FC7" w:rsidRPr="004D0FC8" w:rsidRDefault="00D71306" w:rsidP="008E35F7">
      <w:pPr>
        <w:pStyle w:val="TtulodaCapa"/>
        <w:ind w:firstLine="0"/>
        <w:rPr>
          <w:rStyle w:val="SubTtulo-AutoreVersoChar"/>
          <w:rFonts w:asciiTheme="majorHAnsi" w:hAnsiTheme="majorHAnsi" w:cstheme="majorHAnsi"/>
          <w:b/>
          <w:i/>
          <w:iCs/>
        </w:rPr>
      </w:pPr>
      <w:r w:rsidRPr="004D0FC8">
        <w:rPr>
          <w:rFonts w:asciiTheme="majorHAnsi" w:hAnsiTheme="majorHAnsi" w:cstheme="majorHAnsi"/>
          <w:i/>
          <w:iCs/>
          <w:noProof/>
          <w:sz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D8DE68" wp14:editId="69AC1215">
                <wp:simplePos x="0" y="0"/>
                <wp:positionH relativeFrom="page">
                  <wp:posOffset>7222490</wp:posOffset>
                </wp:positionH>
                <wp:positionV relativeFrom="page">
                  <wp:posOffset>-1117600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71294" id="Freeform 8" o:spid="_x0000_s1026" style="position:absolute;margin-left:568.7pt;margin-top:-88pt;width:25.6pt;height:931.2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4D0FC8">
        <w:rPr>
          <w:rFonts w:asciiTheme="majorHAnsi" w:hAnsiTheme="majorHAnsi" w:cstheme="majorHAnsi"/>
          <w:i/>
          <w:i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F26BA7" id="Freeform 8" o:spid="_x0000_s1026" style="position:absolute;margin-left:.4pt;margin-top:.4pt;width:25.6pt;height:931.2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 w:rsidRPr="004D0FC8">
        <w:rPr>
          <w:rStyle w:val="SubTtulo-AutoreVersoChar"/>
          <w:rFonts w:asciiTheme="majorHAnsi" w:hAnsiTheme="majorHAnsi" w:cstheme="majorHAnsi"/>
          <w:b/>
          <w:i/>
          <w:iCs/>
        </w:rPr>
        <w:t>INTEGRANTES</w:t>
      </w:r>
    </w:p>
    <w:p w14:paraId="60528C75" w14:textId="0C53FC34" w:rsidR="00D95FC7" w:rsidRDefault="00D95FC7" w:rsidP="008E35F7">
      <w:pPr>
        <w:pStyle w:val="SubTtulo-AutoreVerso"/>
        <w:rPr>
          <w:rStyle w:val="SubTtulo-AutoreVersoChar"/>
          <w:b/>
        </w:rPr>
      </w:pPr>
    </w:p>
    <w:tbl>
      <w:tblPr>
        <w:tblW w:w="6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4840"/>
      </w:tblGrid>
      <w:tr w:rsidR="004D0FC8" w:rsidRPr="004D0FC8" w14:paraId="6109984B" w14:textId="77777777" w:rsidTr="004D0FC8">
        <w:trPr>
          <w:trHeight w:val="300"/>
          <w:jc w:val="center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EFF22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2"/>
                <w:lang w:eastAsia="pt-BR"/>
              </w:rPr>
              <w:t>RM</w:t>
            </w:r>
          </w:p>
        </w:tc>
        <w:tc>
          <w:tcPr>
            <w:tcW w:w="4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EB243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b/>
                <w:bCs/>
                <w:i/>
                <w:iCs/>
                <w:color w:val="000000"/>
                <w:sz w:val="22"/>
                <w:lang w:eastAsia="pt-BR"/>
              </w:rPr>
              <w:t>NOME COMPLEMENTO</w:t>
            </w:r>
          </w:p>
        </w:tc>
      </w:tr>
      <w:tr w:rsidR="004D0FC8" w:rsidRPr="004D0FC8" w14:paraId="47993DDF" w14:textId="77777777" w:rsidTr="004D0FC8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5AEC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88316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0FC3B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Gabriel Sun Gonçalo da Silva</w:t>
            </w:r>
          </w:p>
        </w:tc>
      </w:tr>
      <w:tr w:rsidR="004D0FC8" w:rsidRPr="004D0FC8" w14:paraId="571E9F97" w14:textId="77777777" w:rsidTr="004D0FC8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7711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88711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FA5F6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Kleber Albert de Sousa Monteiro</w:t>
            </w:r>
          </w:p>
        </w:tc>
      </w:tr>
      <w:tr w:rsidR="004D0FC8" w:rsidRPr="004D0FC8" w14:paraId="2196E552" w14:textId="77777777" w:rsidTr="004D0FC8">
        <w:trPr>
          <w:trHeight w:val="288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D39CC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85250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F2E0F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Mikael Candiani Tine</w:t>
            </w:r>
          </w:p>
        </w:tc>
      </w:tr>
      <w:tr w:rsidR="004D0FC8" w:rsidRPr="004D0FC8" w14:paraId="7F42F3C0" w14:textId="77777777" w:rsidTr="004D0FC8">
        <w:trPr>
          <w:trHeight w:val="300"/>
          <w:jc w:val="center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A698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86701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10B16" w14:textId="77777777" w:rsidR="004D0FC8" w:rsidRPr="004D0FC8" w:rsidRDefault="004D0FC8" w:rsidP="004D0FC8">
            <w:pPr>
              <w:spacing w:after="0" w:line="240" w:lineRule="auto"/>
              <w:ind w:firstLine="0"/>
              <w:jc w:val="center"/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</w:pPr>
            <w:r w:rsidRPr="004D0FC8">
              <w:rPr>
                <w:rFonts w:ascii="Calibri Light" w:eastAsia="Times New Roman" w:hAnsi="Calibri Light" w:cs="Calibri Light"/>
                <w:i/>
                <w:iCs/>
                <w:color w:val="000000"/>
                <w:sz w:val="22"/>
                <w:lang w:eastAsia="pt-BR"/>
              </w:rPr>
              <w:t>Renato Miranda Esmail</w:t>
            </w:r>
          </w:p>
        </w:tc>
      </w:tr>
    </w:tbl>
    <w:p w14:paraId="226C9B75" w14:textId="77777777" w:rsidR="004D0FC8" w:rsidRPr="00987BE0" w:rsidRDefault="004D0FC8" w:rsidP="008E35F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8E35F7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1719968" w14:textId="037E1AB5" w:rsidR="00FC0BF9" w:rsidRPr="00FA55B4" w:rsidRDefault="005569AF" w:rsidP="00B42DC6">
      <w:pPr>
        <w:pStyle w:val="PargrafodaLista"/>
      </w:pPr>
      <w:r w:rsidRPr="00FA55B4">
        <w:rPr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90FCF" wp14:editId="450AC653">
                <wp:simplePos x="0" y="0"/>
                <wp:positionH relativeFrom="page">
                  <wp:posOffset>9525</wp:posOffset>
                </wp:positionH>
                <wp:positionV relativeFrom="page">
                  <wp:posOffset>7620</wp:posOffset>
                </wp:positionV>
                <wp:extent cx="325120" cy="11826875"/>
                <wp:effectExtent l="0" t="0" r="0" b="3175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F4711" id="Freeform 8" o:spid="_x0000_s1026" style="position:absolute;margin-left:.75pt;margin-top:.6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05707" w:rsidRPr="00FA55B4">
        <w:rPr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44DED" wp14:editId="17D345D5">
                <wp:simplePos x="0" y="0"/>
                <wp:positionH relativeFrom="page">
                  <wp:posOffset>7216140</wp:posOffset>
                </wp:positionH>
                <wp:positionV relativeFrom="page">
                  <wp:posOffset>19050</wp:posOffset>
                </wp:positionV>
                <wp:extent cx="325120" cy="11826875"/>
                <wp:effectExtent l="0" t="0" r="0" b="317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DAC43" id="Freeform 8" o:spid="_x0000_s1026" style="position:absolute;margin-left:568.2pt;margin-top:1.5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05707" w:rsidRPr="00FA55B4">
        <w:t>Git Hub :</w:t>
      </w:r>
    </w:p>
    <w:p w14:paraId="14D34363" w14:textId="40BDDBCD" w:rsidR="00005707" w:rsidRDefault="00005707" w:rsidP="00B42DC6">
      <w:pPr>
        <w:pStyle w:val="PargrafodaLista"/>
      </w:pPr>
      <w:hyperlink r:id="rId14" w:history="1">
        <w:r w:rsidRPr="00787B69">
          <w:rPr>
            <w:rStyle w:val="Hyperlink"/>
            <w:rFonts w:asciiTheme="majorHAnsi" w:hAnsiTheme="majorHAnsi" w:cstheme="majorHAnsi"/>
          </w:rPr>
          <w:t>https://github.com/rm88711/challegen4devops</w:t>
        </w:r>
      </w:hyperlink>
    </w:p>
    <w:p w14:paraId="3324C721" w14:textId="35189608" w:rsidR="00040235" w:rsidRDefault="00040235" w:rsidP="00B42DC6">
      <w:pPr>
        <w:pStyle w:val="PargrafodaLista"/>
      </w:pPr>
      <w:r>
        <w:t>Link do Youtube :</w:t>
      </w:r>
    </w:p>
    <w:p w14:paraId="0B407698" w14:textId="56E1B99B" w:rsidR="00040235" w:rsidRDefault="00040235" w:rsidP="00B42DC6">
      <w:pPr>
        <w:pStyle w:val="PargrafodaLista"/>
      </w:pPr>
      <w:hyperlink r:id="rId15" w:history="1">
        <w:r w:rsidRPr="00787B69">
          <w:rPr>
            <w:rStyle w:val="Hyperlink"/>
          </w:rPr>
          <w:t>https://www.youtube.com/watch?v=uvLsIcmSuXU</w:t>
        </w:r>
      </w:hyperlink>
    </w:p>
    <w:p w14:paraId="4EA63192" w14:textId="36B3165F" w:rsidR="00005707" w:rsidRDefault="00040235" w:rsidP="00040235">
      <w:pPr>
        <w:ind w:firstLine="0"/>
      </w:pPr>
      <w:r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           </w:t>
      </w:r>
      <w:r w:rsidR="00005707" w:rsidRPr="00005707">
        <w:t>Pipeline</w:t>
      </w:r>
      <w:r w:rsidR="00005707">
        <w:t xml:space="preserve"> :</w:t>
      </w:r>
    </w:p>
    <w:p w14:paraId="0D74098A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node {</w:t>
      </w:r>
    </w:p>
    <w:p w14:paraId="379EBB71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5F899C6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def resourceGroupName = 'rg-challege4-pr-api'</w:t>
      </w:r>
    </w:p>
    <w:p w14:paraId="3D4186F7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def resourceGroupLocation = 'brazilsouth'</w:t>
      </w:r>
    </w:p>
    <w:p w14:paraId="15E37505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def appServicePlanName = 'prikkasPlan'</w:t>
      </w:r>
    </w:p>
    <w:p w14:paraId="520CF8A3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def appServicePlanTier = 'FREE'</w:t>
      </w:r>
    </w:p>
    <w:p w14:paraId="56AB6B6A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def webAppName = 'prikka-api'</w:t>
      </w:r>
    </w:p>
    <w:p w14:paraId="0944B86C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def webAppRuntime = '"java:11:Java SE:11"'</w:t>
      </w:r>
    </w:p>
    <w:p w14:paraId="2C63C4D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def packagePath = 'target/prikkas-0.0.1-SNAPSHOT.jar'</w:t>
      </w:r>
    </w:p>
    <w:p w14:paraId="0A82B855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53E65B03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stage('Extrair Codigo Fonte') {</w:t>
      </w:r>
    </w:p>
    <w:p w14:paraId="473E5C87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echo 'Obtendo o Código Fonte ...'</w:t>
      </w:r>
    </w:p>
    <w:p w14:paraId="3E708A19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checkout([$class: 'GitSCM', branches: [[name: '*/branch-api']], doGenerateSubmoduleConfigurations: false, extensions: [], submoduleCfg: [], userRemoteConfigs: [[url: 'https://github.com/rm88711/prikkasApi']]])</w:t>
      </w:r>
    </w:p>
    <w:p w14:paraId="7E6EBFDD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79C378DE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5B00D8F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stage('Build') {</w:t>
      </w:r>
    </w:p>
    <w:p w14:paraId="4A8FEFAB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echo 'Empacotando o projeto...'</w:t>
      </w:r>
    </w:p>
    <w:p w14:paraId="0EEA4399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sh 'mvn clean package'</w:t>
      </w:r>
    </w:p>
    <w:p w14:paraId="4C2FFB3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67C4E3B0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075FC310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stage('Credenciais Azure') {</w:t>
      </w:r>
    </w:p>
    <w:p w14:paraId="7FCAF468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echo 'Obtendo credenciais...'</w:t>
      </w:r>
    </w:p>
    <w:p w14:paraId="280F317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withCredentials([usernamePassword(credentialsId: 'AzureService', </w:t>
      </w:r>
    </w:p>
    <w:p w14:paraId="69E89909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passwordVariable: 'AZURE_CLIENT_SECRET',</w:t>
      </w:r>
    </w:p>
    <w:p w14:paraId="1B43D81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usernameVariable: 'AZURE_CLIENT_ID')]) {</w:t>
      </w:r>
    </w:p>
    <w:p w14:paraId="14C4F04D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echo 'Logando na Azure...'</w:t>
      </w:r>
    </w:p>
    <w:p w14:paraId="62437191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sh 'az login -u $AZURE_CLIENT_ID -p $AZURE_CLIENT_SECRET'</w:t>
      </w:r>
    </w:p>
    <w:p w14:paraId="5068BF56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}</w:t>
      </w:r>
    </w:p>
    <w:p w14:paraId="5D812327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3E2E7200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16D833E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stage('Criar Infra') {</w:t>
      </w:r>
    </w:p>
    <w:p w14:paraId="7F4B1C5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echo 'Criando o Grupo de Recursos...'</w:t>
      </w:r>
    </w:p>
    <w:p w14:paraId="7F8A70F8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sh "az group create --name $resourceGroupName --location $resourceGroupLocation"</w:t>
      </w:r>
    </w:p>
    <w:p w14:paraId="7D1CCB9B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echo 'Criando Plano de Serviço...'</w:t>
      </w:r>
    </w:p>
    <w:p w14:paraId="54BC00B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sh "az appservice plan create --name prikkasPlan --resource-group rg-challege4-pr-api --sku FREE"</w:t>
      </w:r>
    </w:p>
    <w:p w14:paraId="4B73DBEC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echo 'Criando o Web App...'</w:t>
      </w:r>
    </w:p>
    <w:p w14:paraId="36C8C11B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sh "az webapp create --name $webAppName --plan $appServicePlanName --resource-group $resourceGroupName --runtime $webAppRuntime"</w:t>
      </w:r>
    </w:p>
    <w:p w14:paraId="4EA4F08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28ABCB46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61A215AB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stage('Deploy') {</w:t>
      </w:r>
    </w:p>
    <w:p w14:paraId="222627C6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echo 'Realizando o Deploy na Azure...'</w:t>
      </w:r>
    </w:p>
    <w:p w14:paraId="2CD0AAED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sh "az webapp deploy --resource-group $resourceGroupName --name $webAppName --src-path $packagePath --type jar"</w:t>
      </w:r>
    </w:p>
    <w:p w14:paraId="5C3A1153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}</w:t>
      </w:r>
    </w:p>
    <w:p w14:paraId="3AB78514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2D7927A2" w14:textId="77777777" w:rsidR="00005707" w:rsidRPr="00005707" w:rsidRDefault="00005707" w:rsidP="00005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0057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>}</w:t>
      </w:r>
    </w:p>
    <w:p w14:paraId="3EE637F8" w14:textId="77777777" w:rsidR="00005707" w:rsidRDefault="00005707" w:rsidP="00B42DC6">
      <w:pPr>
        <w:pStyle w:val="PargrafodaLista"/>
      </w:pPr>
    </w:p>
    <w:p w14:paraId="08E95FD0" w14:textId="04C50DB9" w:rsidR="00005707" w:rsidRDefault="00005707" w:rsidP="00B42DC6">
      <w:pPr>
        <w:pStyle w:val="PargrafodaLista"/>
      </w:pPr>
      <w:r w:rsidRPr="00484EC3">
        <w:t>Descrição do Pipeline</w:t>
      </w:r>
      <w:r>
        <w:t xml:space="preserve">  : </w:t>
      </w:r>
    </w:p>
    <w:p w14:paraId="7103F3C7" w14:textId="54033467" w:rsidR="00005707" w:rsidRPr="003448A0" w:rsidRDefault="005569AF" w:rsidP="00B42DC6">
      <w:pPr>
        <w:pStyle w:val="PargrafodaLista"/>
        <w:rPr>
          <w:b w:val="0"/>
          <w:i w:val="0"/>
        </w:rPr>
      </w:pPr>
      <w:r w:rsidRPr="008A5B32">
        <w:rPr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C259E" wp14:editId="26F656A4">
                <wp:simplePos x="0" y="0"/>
                <wp:positionH relativeFrom="page">
                  <wp:posOffset>0</wp:posOffset>
                </wp:positionH>
                <wp:positionV relativeFrom="page">
                  <wp:posOffset>12700</wp:posOffset>
                </wp:positionV>
                <wp:extent cx="325120" cy="11826875"/>
                <wp:effectExtent l="0" t="0" r="0" b="3175"/>
                <wp:wrapNone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3C3BD" id="Freeform 8" o:spid="_x0000_s1026" style="position:absolute;margin-left:0;margin-top:1pt;width:25.6pt;height:9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8A5B32">
        <w:rPr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B2663" wp14:editId="19FE38F3">
                <wp:simplePos x="0" y="0"/>
                <wp:positionH relativeFrom="page">
                  <wp:posOffset>7216140</wp:posOffset>
                </wp:positionH>
                <wp:positionV relativeFrom="page">
                  <wp:posOffset>12065</wp:posOffset>
                </wp:positionV>
                <wp:extent cx="325120" cy="11826875"/>
                <wp:effectExtent l="0" t="0" r="0" b="3175"/>
                <wp:wrapNone/>
                <wp:docPr id="1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90E96" id="Freeform 8" o:spid="_x0000_s1026" style="position:absolute;margin-left:568.2pt;margin-top:.95pt;width:25.6pt;height:9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05707" w:rsidRPr="008A5B32">
        <w:t>def resourceGroupName = 'rg-challege4-pr-api'</w:t>
      </w:r>
      <w:r w:rsidR="00005707">
        <w:t xml:space="preserve"> : </w:t>
      </w:r>
      <w:r w:rsidR="00005707" w:rsidRPr="003448A0">
        <w:rPr>
          <w:b w:val="0"/>
          <w:i w:val="0"/>
        </w:rPr>
        <w:t>Esse é o nome do grupos de recursos que será usado no no Azure.</w:t>
      </w:r>
    </w:p>
    <w:p w14:paraId="5E861D1D" w14:textId="20302DFF" w:rsidR="00005707" w:rsidRDefault="00005707" w:rsidP="00B42DC6">
      <w:pPr>
        <w:pStyle w:val="PargrafodaLista"/>
      </w:pPr>
    </w:p>
    <w:p w14:paraId="16AC1B92" w14:textId="751FBA08" w:rsidR="00005707" w:rsidRPr="003448A0" w:rsidRDefault="00005707" w:rsidP="00B42DC6">
      <w:pPr>
        <w:pStyle w:val="PargrafodaLista"/>
        <w:rPr>
          <w:b w:val="0"/>
          <w:i w:val="0"/>
        </w:rPr>
      </w:pPr>
      <w:r w:rsidRPr="008A5B32">
        <w:t>def resourceGroupLocation = 'brazilsouth'</w:t>
      </w:r>
      <w:r>
        <w:t xml:space="preserve"> : </w:t>
      </w:r>
      <w:r w:rsidRPr="003448A0">
        <w:rPr>
          <w:b w:val="0"/>
          <w:i w:val="0"/>
        </w:rPr>
        <w:t>Localização de onde ficará o recursos.</w:t>
      </w:r>
      <w:r w:rsidR="005569AF" w:rsidRPr="003448A0">
        <w:rPr>
          <w:b w:val="0"/>
          <w:i w:val="0"/>
          <w:iCs/>
          <w:noProof/>
        </w:rPr>
        <w:t xml:space="preserve"> </w:t>
      </w:r>
    </w:p>
    <w:p w14:paraId="3FA3B0D0" w14:textId="7A73F36D" w:rsidR="00005707" w:rsidRDefault="00005707" w:rsidP="00B42DC6">
      <w:pPr>
        <w:pStyle w:val="PargrafodaLista"/>
      </w:pPr>
    </w:p>
    <w:p w14:paraId="74A91E1D" w14:textId="59604091" w:rsidR="005569AF" w:rsidRDefault="00005707" w:rsidP="00B42DC6">
      <w:pPr>
        <w:pStyle w:val="PargrafodaLista"/>
      </w:pPr>
      <w:r w:rsidRPr="008A5B32">
        <w:t>def appServicePlanName = 'prikkasPlan'</w:t>
      </w:r>
      <w:r>
        <w:t xml:space="preserve">  : </w:t>
      </w:r>
      <w:r w:rsidRPr="003448A0">
        <w:rPr>
          <w:b w:val="0"/>
          <w:i w:val="0"/>
        </w:rPr>
        <w:t>Nome do plano de serviços</w:t>
      </w:r>
      <w:r>
        <w:t>.</w:t>
      </w:r>
    </w:p>
    <w:p w14:paraId="7AC72022" w14:textId="77777777" w:rsidR="005569AF" w:rsidRDefault="005569AF" w:rsidP="00B42DC6">
      <w:pPr>
        <w:pStyle w:val="PargrafodaLista"/>
      </w:pPr>
    </w:p>
    <w:p w14:paraId="6A67E3E1" w14:textId="1AFBE74E" w:rsidR="005569AF" w:rsidRPr="003448A0" w:rsidRDefault="005569AF" w:rsidP="00556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eastAsia="Times New Roman" w:cs="Arial"/>
          <w:sz w:val="22"/>
          <w:bdr w:val="none" w:sz="0" w:space="0" w:color="auto" w:frame="1"/>
          <w:lang w:eastAsia="pt-BR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     </w:t>
      </w:r>
      <w:r w:rsidRPr="003448A0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def appServicePlanTier = 'FREE'</w:t>
      </w:r>
      <w:r w:rsidRPr="003448A0"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  : Define o custo do plano de serviços. </w:t>
      </w:r>
    </w:p>
    <w:p w14:paraId="1D32C7FD" w14:textId="4487D2E0" w:rsidR="005569AF" w:rsidRDefault="005569AF" w:rsidP="005569AF">
      <w:pPr>
        <w:pStyle w:val="Corpodetexto"/>
        <w:rPr>
          <w:lang w:eastAsia="pt-BR"/>
        </w:rPr>
      </w:pPr>
    </w:p>
    <w:p w14:paraId="3AA56569" w14:textId="360024E8" w:rsidR="005569AF" w:rsidRPr="00FC70C1" w:rsidRDefault="005569AF" w:rsidP="005569AF">
      <w:pPr>
        <w:pStyle w:val="Corpodetexto"/>
        <w:rPr>
          <w:rFonts w:ascii="Consolas" w:eastAsia="Times New Roman" w:hAnsi="Consolas" w:cs="Courier New"/>
          <w:sz w:val="22"/>
          <w:bdr w:val="none" w:sz="0" w:space="0" w:color="auto" w:frame="1"/>
          <w:lang w:eastAsia="pt-BR"/>
        </w:rPr>
      </w:pPr>
      <w:r w:rsidRPr="00FC70C1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def webAppName = 'prikka-api'</w:t>
      </w:r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 : Nome do App na Azure</w:t>
      </w:r>
      <w:r w:rsidRPr="00FC70C1">
        <w:rPr>
          <w:rFonts w:ascii="Consolas" w:eastAsia="Times New Roman" w:hAnsi="Consolas" w:cs="Courier New"/>
          <w:sz w:val="22"/>
          <w:bdr w:val="none" w:sz="0" w:space="0" w:color="auto" w:frame="1"/>
          <w:lang w:eastAsia="pt-BR"/>
        </w:rPr>
        <w:t xml:space="preserve"> . </w:t>
      </w:r>
    </w:p>
    <w:p w14:paraId="3E94A23C" w14:textId="77777777" w:rsidR="005569AF" w:rsidRDefault="005569AF" w:rsidP="005569AF">
      <w:pPr>
        <w:pStyle w:val="Corpodetex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7630311A" w14:textId="29B5941F" w:rsidR="005569AF" w:rsidRDefault="005569AF" w:rsidP="005569AF">
      <w:pPr>
        <w:pStyle w:val="Corpodetex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>def webAppRuntime = '"java:11:Java SE:11"'</w:t>
      </w:r>
      <w:r w:rsidRPr="008A5B32">
        <w:rPr>
          <w:rFonts w:ascii="Consolas" w:eastAsia="Times New Roman" w:hAnsi="Consolas" w:cs="Courier New"/>
          <w:sz w:val="22"/>
          <w:bdr w:val="none" w:sz="0" w:space="0" w:color="auto" w:frame="1"/>
          <w:lang w:eastAsia="pt-BR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: Indica que o app irá executar no Java 11 . </w:t>
      </w:r>
    </w:p>
    <w:p w14:paraId="6720BC59" w14:textId="77777777" w:rsidR="005569AF" w:rsidRDefault="005569AF" w:rsidP="005569AF">
      <w:pPr>
        <w:pStyle w:val="Corpodetex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</w:p>
    <w:p w14:paraId="6DE69964" w14:textId="28676788" w:rsidR="005569AF" w:rsidRDefault="005569AF" w:rsidP="005569AF">
      <w:pPr>
        <w:pStyle w:val="Corpodetex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</w:pPr>
      <w:r w:rsidRPr="008A5B32">
        <w:rPr>
          <w:rFonts w:ascii="Consolas" w:eastAsia="Times New Roman" w:hAnsi="Consolas" w:cs="Courier New"/>
          <w:b/>
          <w:i/>
          <w:sz w:val="22"/>
          <w:bdr w:val="none" w:sz="0" w:space="0" w:color="auto" w:frame="1"/>
          <w:lang w:eastAsia="pt-BR"/>
        </w:rPr>
        <w:t>def packagePath = 'target/prikkas-0.0.1-SNAPSHOT.jar'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pt-BR"/>
        </w:rPr>
        <w:t xml:space="preserve"> :</w:t>
      </w:r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>É onde fica o snapshot (no caso na pasta target) e o nome dele(</w:t>
      </w:r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>prikkas-0.0.1-SNAPSHOT</w:t>
      </w:r>
      <w:r w:rsidRPr="00FC70C1">
        <w:rPr>
          <w:rFonts w:eastAsia="Times New Roman" w:cs="Arial"/>
          <w:sz w:val="22"/>
          <w:bdr w:val="none" w:sz="0" w:space="0" w:color="auto" w:frame="1"/>
          <w:lang w:eastAsia="pt-BR"/>
        </w:rPr>
        <w:t>).</w:t>
      </w:r>
    </w:p>
    <w:p w14:paraId="21FB93F7" w14:textId="77777777" w:rsidR="005569AF" w:rsidRPr="005569AF" w:rsidRDefault="005569AF" w:rsidP="005569AF">
      <w:pPr>
        <w:pStyle w:val="Corpodetexto"/>
        <w:rPr>
          <w:lang w:eastAsia="pt-BR"/>
        </w:rPr>
      </w:pPr>
    </w:p>
    <w:p w14:paraId="7915B1AC" w14:textId="4C8EF7D6" w:rsidR="005569AF" w:rsidRPr="00A65BF1" w:rsidRDefault="005569AF" w:rsidP="00B42DC6">
      <w:pPr>
        <w:pStyle w:val="PargrafodaLista"/>
        <w:rPr>
          <w:b w:val="0"/>
          <w:i w:val="0"/>
        </w:rPr>
      </w:pPr>
      <w:r w:rsidRPr="008A5B32">
        <w:t>stage('Extrair Codigo Fonte')</w:t>
      </w:r>
      <w:r w:rsidRPr="005569AF">
        <w:t xml:space="preserve"> </w:t>
      </w:r>
      <w:bookmarkStart w:id="1" w:name="_GoBack"/>
      <w:r w:rsidRPr="0087509C">
        <w:t>:</w:t>
      </w:r>
      <w:bookmarkEnd w:id="1"/>
      <w:r w:rsidRPr="00A65BF1">
        <w:rPr>
          <w:b w:val="0"/>
          <w:i w:val="0"/>
        </w:rPr>
        <w:t xml:space="preserve"> Nessa etapa só estamos informando o endereço do github e a branch usada , a parte echo só serve para printar o texto na tela.</w:t>
      </w:r>
    </w:p>
    <w:p w14:paraId="23C6AAB4" w14:textId="77777777" w:rsidR="005569AF" w:rsidRDefault="005569AF" w:rsidP="00B42DC6">
      <w:pPr>
        <w:pStyle w:val="PargrafodaLista"/>
      </w:pPr>
    </w:p>
    <w:p w14:paraId="178F8CB1" w14:textId="77777777" w:rsidR="005569AF" w:rsidRPr="005569AF" w:rsidRDefault="005569AF" w:rsidP="00B42DC6">
      <w:pPr>
        <w:pStyle w:val="PargrafodaLista"/>
      </w:pPr>
    </w:p>
    <w:p w14:paraId="63AE13A2" w14:textId="07FD7A8A" w:rsidR="005569AF" w:rsidRDefault="005569AF" w:rsidP="00B42DC6">
      <w:pPr>
        <w:pStyle w:val="PargrafodaLista"/>
      </w:pPr>
      <w:r w:rsidRPr="008A5B32">
        <w:t>stage('Build')</w:t>
      </w:r>
      <w:r w:rsidRPr="008A5B32">
        <w:t xml:space="preserve"> </w:t>
      </w:r>
      <w:r>
        <w:t>:</w:t>
      </w:r>
      <w:r w:rsidRPr="005569AF">
        <w:t xml:space="preserve"> </w:t>
      </w:r>
      <w:r w:rsidRPr="0031302E">
        <w:rPr>
          <w:b w:val="0"/>
          <w:i w:val="0"/>
        </w:rPr>
        <w:t>Nessa parte deverá fazer o build do projeto e empacotar o mesmo na pasta target</w:t>
      </w:r>
      <w:r w:rsidRPr="005569AF">
        <w:t>.</w:t>
      </w:r>
    </w:p>
    <w:p w14:paraId="53668D85" w14:textId="77777777" w:rsidR="005569AF" w:rsidRDefault="005569AF" w:rsidP="00B42DC6">
      <w:pPr>
        <w:pStyle w:val="PargrafodaLista"/>
      </w:pPr>
    </w:p>
    <w:p w14:paraId="40B2D97F" w14:textId="0BF7D037" w:rsidR="005569AF" w:rsidRDefault="005569AF" w:rsidP="00421A42">
      <w:pPr>
        <w:pStyle w:val="PargrafodaLista"/>
      </w:pPr>
      <w:r w:rsidRPr="008A5B32">
        <w:t>stage('Credenciais Azure'</w:t>
      </w:r>
      <w:r w:rsidRPr="0087509C">
        <w:rPr>
          <w:b w:val="0"/>
          <w:i w:val="0"/>
        </w:rPr>
        <w:t>)</w:t>
      </w:r>
      <w:r w:rsidRPr="0087509C">
        <w:rPr>
          <w:b w:val="0"/>
          <w:i w:val="0"/>
        </w:rPr>
        <w:t xml:space="preserve"> :</w:t>
      </w:r>
      <w:r w:rsidRPr="00AE66E5">
        <w:rPr>
          <w:b w:val="0"/>
          <w:i w:val="0"/>
        </w:rPr>
        <w:t xml:space="preserve"> Essa parte é o Login na azure.</w:t>
      </w:r>
    </w:p>
    <w:p w14:paraId="3CFB91DE" w14:textId="77777777" w:rsidR="00421A42" w:rsidRPr="005569AF" w:rsidRDefault="00421A42" w:rsidP="00421A42">
      <w:pPr>
        <w:pStyle w:val="PargrafodaLista"/>
      </w:pPr>
    </w:p>
    <w:p w14:paraId="5B08EA99" w14:textId="67ABD5FF" w:rsidR="005569AF" w:rsidRPr="00B42DC6" w:rsidRDefault="008A5B32" w:rsidP="00B42DC6">
      <w:pPr>
        <w:pStyle w:val="PargrafodaLista"/>
      </w:pPr>
      <w:r w:rsidRPr="00B42DC6">
        <w:t>stage('Criar Infra')</w:t>
      </w:r>
      <w:r w:rsidRPr="00B42DC6">
        <w:t xml:space="preserve"> : </w:t>
      </w:r>
    </w:p>
    <w:p w14:paraId="08A2C6A8" w14:textId="0E0970D3" w:rsidR="008A5B32" w:rsidRPr="00894512" w:rsidRDefault="008A5B32" w:rsidP="00B42DC6">
      <w:pPr>
        <w:pStyle w:val="PargrafodaLista"/>
        <w:rPr>
          <w:b w:val="0"/>
          <w:i w:val="0"/>
        </w:rPr>
      </w:pPr>
      <w:r w:rsidRPr="008A5B32">
        <w:t xml:space="preserve">     </w:t>
      </w:r>
      <w:r w:rsidRPr="008A5B32">
        <w:t>sh "az group create --name $resourceGroupName --location $resourceGroupLocation"</w:t>
      </w:r>
      <w:r w:rsidRPr="008A5B32">
        <w:t xml:space="preserve">  : </w:t>
      </w:r>
      <w:r w:rsidRPr="00894512">
        <w:rPr>
          <w:b w:val="0"/>
          <w:i w:val="0"/>
        </w:rPr>
        <w:t>Esse comando irá criar o grupo de recursos na azure caso não exista já .</w:t>
      </w:r>
    </w:p>
    <w:p w14:paraId="1B4E0AB7" w14:textId="74D0CA06" w:rsidR="008A5B32" w:rsidRDefault="008A5B32" w:rsidP="00B42DC6">
      <w:pPr>
        <w:pStyle w:val="PargrafodaLista"/>
      </w:pPr>
      <w:r>
        <w:t xml:space="preserve">     </w:t>
      </w:r>
    </w:p>
    <w:p w14:paraId="1BFDDB3F" w14:textId="3296D836" w:rsidR="008A5B32" w:rsidRDefault="008A5B32" w:rsidP="00B42DC6">
      <w:pPr>
        <w:pStyle w:val="PargrafodaLista"/>
      </w:pPr>
      <w:r>
        <w:t xml:space="preserve">     </w:t>
      </w:r>
      <w:r w:rsidRPr="00FA55B4">
        <w:t>sh "az appservice plan create --name prikkasPlan --resource-group rg-challege4-pr-api --sku FREE"</w:t>
      </w:r>
      <w:r>
        <w:t xml:space="preserve"> : </w:t>
      </w:r>
      <w:r w:rsidRPr="00894512">
        <w:rPr>
          <w:b w:val="0"/>
          <w:i w:val="0"/>
        </w:rPr>
        <w:t>Nesse passo o plano de serviços será criado.</w:t>
      </w:r>
      <w:r>
        <w:t xml:space="preserve"> </w:t>
      </w:r>
    </w:p>
    <w:p w14:paraId="5FF14C75" w14:textId="77777777" w:rsidR="008A5B32" w:rsidRDefault="008A5B32" w:rsidP="00B42DC6">
      <w:pPr>
        <w:pStyle w:val="PargrafodaLista"/>
      </w:pPr>
    </w:p>
    <w:p w14:paraId="470F113A" w14:textId="23DDB963" w:rsidR="008A5B32" w:rsidRPr="00894512" w:rsidRDefault="006F2033" w:rsidP="00B42DC6">
      <w:pPr>
        <w:pStyle w:val="PargrafodaLista"/>
        <w:rPr>
          <w:b w:val="0"/>
          <w:i w:val="0"/>
        </w:rPr>
      </w:pPr>
      <w:r w:rsidRPr="00FA55B4">
        <w:rPr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F9A4C" wp14:editId="2E3D662C">
                <wp:simplePos x="0" y="0"/>
                <wp:positionH relativeFrom="page">
                  <wp:posOffset>7206615</wp:posOffset>
                </wp:positionH>
                <wp:positionV relativeFrom="page">
                  <wp:posOffset>23495</wp:posOffset>
                </wp:positionV>
                <wp:extent cx="325120" cy="11826875"/>
                <wp:effectExtent l="0" t="0" r="0" b="3175"/>
                <wp:wrapNone/>
                <wp:docPr id="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5D49A" id="Freeform 8" o:spid="_x0000_s1026" style="position:absolute;margin-left:567.45pt;margin-top:1.85pt;width:25.6pt;height:9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FA55B4">
        <w:rPr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9F567" wp14:editId="5891D334">
                <wp:simplePos x="0" y="0"/>
                <wp:positionH relativeFrom="page">
                  <wp:posOffset>5715</wp:posOffset>
                </wp:positionH>
                <wp:positionV relativeFrom="page">
                  <wp:posOffset>23495</wp:posOffset>
                </wp:positionV>
                <wp:extent cx="325120" cy="11826875"/>
                <wp:effectExtent l="0" t="0" r="0" b="3175"/>
                <wp:wrapNone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25BC1" id="Freeform 8" o:spid="_x0000_s1026" style="position:absolute;margin-left:.45pt;margin-top:1.85pt;width:25.6pt;height:9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8A5B32" w:rsidRPr="00FA55B4">
        <w:t xml:space="preserve">     </w:t>
      </w:r>
      <w:r w:rsidR="008A5B32" w:rsidRPr="00FA55B4">
        <w:t>sh "az webapp create --name $webAppName --plan $appServicePlanName --resource-group $resourceGroupName --runtime $webAppRuntime"</w:t>
      </w:r>
      <w:r w:rsidR="008A5B32" w:rsidRPr="008A5B32">
        <w:rPr>
          <w:sz w:val="24"/>
          <w:szCs w:val="24"/>
        </w:rPr>
        <w:t xml:space="preserve"> </w:t>
      </w:r>
      <w:r w:rsidR="008A5B32">
        <w:t xml:space="preserve">: </w:t>
      </w:r>
      <w:r w:rsidR="008A5B32" w:rsidRPr="00894512">
        <w:rPr>
          <w:b w:val="0"/>
          <w:i w:val="0"/>
        </w:rPr>
        <w:t>Esse comando deverá criar o webapp na azure.</w:t>
      </w:r>
    </w:p>
    <w:p w14:paraId="13952764" w14:textId="46B4DF0C" w:rsidR="008A5B32" w:rsidRDefault="008A5B32" w:rsidP="00B42DC6">
      <w:pPr>
        <w:pStyle w:val="PargrafodaLista"/>
      </w:pPr>
    </w:p>
    <w:p w14:paraId="326154C0" w14:textId="4EA6DB16" w:rsidR="008A5B32" w:rsidRPr="004D75B0" w:rsidRDefault="008A5B32" w:rsidP="008A5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eastAsia="Times New Roman" w:cs="Arial"/>
          <w:sz w:val="22"/>
          <w:bdr w:val="none" w:sz="0" w:space="0" w:color="auto" w:frame="1"/>
          <w:lang w:eastAsia="pt-BR"/>
        </w:rPr>
      </w:pPr>
      <w:r>
        <w:t xml:space="preserve">    </w:t>
      </w:r>
      <w:r w:rsidR="00484EC3">
        <w:t xml:space="preserve">            </w:t>
      </w:r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>sh "az webapp deploy --resource-group $resourceGroupName --name $webAppName --src-path $packagePath --type jar"</w:t>
      </w:r>
      <w:r w:rsidRPr="00484EC3">
        <w:rPr>
          <w:rFonts w:eastAsia="Times New Roman" w:cs="Arial"/>
          <w:b/>
          <w:i/>
          <w:sz w:val="22"/>
          <w:bdr w:val="none" w:sz="0" w:space="0" w:color="auto" w:frame="1"/>
          <w:lang w:eastAsia="pt-BR"/>
        </w:rPr>
        <w:t xml:space="preserve">  </w:t>
      </w:r>
      <w:r w:rsidRPr="00484EC3">
        <w:rPr>
          <w:rFonts w:eastAsia="Times New Roman" w:cs="Arial"/>
          <w:sz w:val="20"/>
          <w:szCs w:val="20"/>
          <w:bdr w:val="none" w:sz="0" w:space="0" w:color="auto" w:frame="1"/>
          <w:lang w:eastAsia="pt-BR"/>
        </w:rPr>
        <w:t xml:space="preserve">: </w:t>
      </w:r>
      <w:r w:rsidRPr="004D75B0">
        <w:rPr>
          <w:rFonts w:eastAsia="Times New Roman" w:cs="Arial"/>
          <w:sz w:val="22"/>
          <w:bdr w:val="none" w:sz="0" w:space="0" w:color="auto" w:frame="1"/>
          <w:lang w:eastAsia="pt-BR"/>
        </w:rPr>
        <w:t xml:space="preserve">Esse último comando deverá aplicar o pacote criado  no </w:t>
      </w:r>
      <w:r w:rsidRPr="004D75B0">
        <w:rPr>
          <w:rFonts w:cs="Arial"/>
          <w:b/>
          <w:sz w:val="22"/>
          <w:bdr w:val="none" w:sz="0" w:space="0" w:color="auto" w:frame="1"/>
        </w:rPr>
        <w:t>stage('Build')</w:t>
      </w:r>
      <w:r w:rsidRPr="004D75B0">
        <w:rPr>
          <w:rFonts w:cs="Arial"/>
          <w:b/>
          <w:sz w:val="22"/>
          <w:bdr w:val="none" w:sz="0" w:space="0" w:color="auto" w:frame="1"/>
        </w:rPr>
        <w:t xml:space="preserve"> </w:t>
      </w:r>
      <w:r w:rsidRPr="004D75B0">
        <w:rPr>
          <w:rFonts w:cs="Arial"/>
          <w:sz w:val="22"/>
          <w:bdr w:val="none" w:sz="0" w:space="0" w:color="auto" w:frame="1"/>
        </w:rPr>
        <w:t>na azure e com isso assim que a azure terminar de criar o aplicativa deverá ficar pronto para a execução.</w:t>
      </w:r>
    </w:p>
    <w:p w14:paraId="5C14D7BB" w14:textId="1A1C90D2" w:rsidR="008A5B32" w:rsidRPr="008A5B32" w:rsidRDefault="008A5B32" w:rsidP="00B42DC6">
      <w:pPr>
        <w:pStyle w:val="PargrafodaLista"/>
      </w:pPr>
    </w:p>
    <w:p w14:paraId="009277C5" w14:textId="6E7D841C" w:rsidR="008A5B32" w:rsidRPr="008A5B32" w:rsidRDefault="008A5B32" w:rsidP="00B42DC6">
      <w:pPr>
        <w:pStyle w:val="PargrafodaLista"/>
      </w:pPr>
      <w:r>
        <w:t xml:space="preserve">     </w:t>
      </w:r>
    </w:p>
    <w:p w14:paraId="001CE5E6" w14:textId="2E4E7FEB" w:rsidR="005569AF" w:rsidRDefault="005569AF" w:rsidP="00B42DC6">
      <w:pPr>
        <w:pStyle w:val="PargrafodaLista"/>
      </w:pPr>
    </w:p>
    <w:p w14:paraId="10FE5487" w14:textId="30526797" w:rsidR="005569AF" w:rsidRDefault="005569AF" w:rsidP="00B42DC6">
      <w:pPr>
        <w:pStyle w:val="PargrafodaLista"/>
      </w:pPr>
    </w:p>
    <w:p w14:paraId="2252BC27" w14:textId="057A8012" w:rsidR="005569AF" w:rsidRPr="005569AF" w:rsidRDefault="005569AF" w:rsidP="00B42DC6">
      <w:pPr>
        <w:pStyle w:val="PargrafodaLista"/>
      </w:pPr>
    </w:p>
    <w:sectPr w:rsidR="005569AF" w:rsidRPr="005569AF" w:rsidSect="006C4326">
      <w:headerReference w:type="first" r:id="rId16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B3A84" w14:textId="77777777" w:rsidR="00B32A52" w:rsidRDefault="00B32A52" w:rsidP="00987BE0">
      <w:pPr>
        <w:spacing w:after="0" w:line="240" w:lineRule="auto"/>
      </w:pPr>
      <w:r>
        <w:separator/>
      </w:r>
    </w:p>
  </w:endnote>
  <w:endnote w:type="continuationSeparator" w:id="0">
    <w:p w14:paraId="6C78AA68" w14:textId="77777777" w:rsidR="00B32A52" w:rsidRDefault="00B32A52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E86C5" w14:textId="77777777" w:rsidR="00B32A52" w:rsidRDefault="00B32A52" w:rsidP="00987BE0">
      <w:pPr>
        <w:spacing w:after="0" w:line="240" w:lineRule="auto"/>
      </w:pPr>
      <w:r>
        <w:separator/>
      </w:r>
    </w:p>
  </w:footnote>
  <w:footnote w:type="continuationSeparator" w:id="0">
    <w:p w14:paraId="238D61B1" w14:textId="77777777" w:rsidR="00B32A52" w:rsidRDefault="00B32A52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65130" w14:textId="77777777" w:rsidR="004515F0" w:rsidRDefault="004515F0" w:rsidP="004515F0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 wp14:anchorId="5185896F" wp14:editId="0AF64FDA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77904">
      <w:rPr>
        <w:noProof/>
      </w:rPr>
      <w:t>5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77904">
      <w:rPr>
        <w:noProof/>
      </w:rPr>
      <w:t>5</w:t>
    </w:r>
    <w:r>
      <w:rPr>
        <w:noProof/>
      </w:rPr>
      <w:fldChar w:fldCharType="end"/>
    </w:r>
    <w:r>
      <w:t xml:space="preserve"> </w:t>
    </w:r>
  </w:p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3ACE9" w14:textId="77777777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B42DC6">
      <w:rPr>
        <w:noProof/>
      </w:rPr>
      <w:t>3</w:t>
    </w:r>
    <w:r>
      <w:fldChar w:fldCharType="end"/>
    </w:r>
    <w:r w:rsidR="1A176BA7">
      <w:t xml:space="preserve"> de </w:t>
    </w:r>
    <w:r w:rsidR="00FE162C">
      <w:rPr>
        <w:noProof/>
      </w:rPr>
      <w:fldChar w:fldCharType="begin"/>
    </w:r>
    <w:r w:rsidR="00FE162C">
      <w:rPr>
        <w:noProof/>
      </w:rPr>
      <w:instrText xml:space="preserve"> NUMPAGES   \* MERGEFORMAT </w:instrText>
    </w:r>
    <w:r w:rsidR="00FE162C">
      <w:rPr>
        <w:noProof/>
      </w:rPr>
      <w:fldChar w:fldCharType="separate"/>
    </w:r>
    <w:r w:rsidR="00B42DC6">
      <w:rPr>
        <w:noProof/>
      </w:rPr>
      <w:t>5</w:t>
    </w:r>
    <w:r w:rsidR="00FE162C">
      <w:rPr>
        <w:noProof/>
      </w:rPr>
      <w:fldChar w:fldCharType="end"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0725C2E"/>
    <w:multiLevelType w:val="multilevel"/>
    <w:tmpl w:val="ED9ADE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36"/>
    <w:rsid w:val="00005707"/>
    <w:rsid w:val="0001217A"/>
    <w:rsid w:val="0003718D"/>
    <w:rsid w:val="00040235"/>
    <w:rsid w:val="000477DE"/>
    <w:rsid w:val="00050FEA"/>
    <w:rsid w:val="00051A95"/>
    <w:rsid w:val="00072A6C"/>
    <w:rsid w:val="000906E4"/>
    <w:rsid w:val="000C69AC"/>
    <w:rsid w:val="000D2801"/>
    <w:rsid w:val="00101E62"/>
    <w:rsid w:val="00112643"/>
    <w:rsid w:val="00145312"/>
    <w:rsid w:val="001509ED"/>
    <w:rsid w:val="001862C8"/>
    <w:rsid w:val="001C0C3D"/>
    <w:rsid w:val="001C113A"/>
    <w:rsid w:val="001C5EE2"/>
    <w:rsid w:val="002354A6"/>
    <w:rsid w:val="00235857"/>
    <w:rsid w:val="0023747F"/>
    <w:rsid w:val="00247045"/>
    <w:rsid w:val="00263BE7"/>
    <w:rsid w:val="00264510"/>
    <w:rsid w:val="0027353F"/>
    <w:rsid w:val="00276EDE"/>
    <w:rsid w:val="00282A81"/>
    <w:rsid w:val="00284D62"/>
    <w:rsid w:val="0029668C"/>
    <w:rsid w:val="002A3C38"/>
    <w:rsid w:val="002A7E47"/>
    <w:rsid w:val="002B2BC4"/>
    <w:rsid w:val="002D70A0"/>
    <w:rsid w:val="002E2864"/>
    <w:rsid w:val="002E35AE"/>
    <w:rsid w:val="002F2F34"/>
    <w:rsid w:val="00303AA4"/>
    <w:rsid w:val="0031302E"/>
    <w:rsid w:val="00316877"/>
    <w:rsid w:val="00316B13"/>
    <w:rsid w:val="003170FA"/>
    <w:rsid w:val="00324C4E"/>
    <w:rsid w:val="00340843"/>
    <w:rsid w:val="003448A0"/>
    <w:rsid w:val="00347CAE"/>
    <w:rsid w:val="00365431"/>
    <w:rsid w:val="003704B8"/>
    <w:rsid w:val="00376455"/>
    <w:rsid w:val="00390223"/>
    <w:rsid w:val="00396E75"/>
    <w:rsid w:val="003A048B"/>
    <w:rsid w:val="003A1906"/>
    <w:rsid w:val="003C50DD"/>
    <w:rsid w:val="003F24B1"/>
    <w:rsid w:val="004018CB"/>
    <w:rsid w:val="00403F4A"/>
    <w:rsid w:val="00421A42"/>
    <w:rsid w:val="00422A8E"/>
    <w:rsid w:val="004515F0"/>
    <w:rsid w:val="0046312C"/>
    <w:rsid w:val="00475E00"/>
    <w:rsid w:val="00477C33"/>
    <w:rsid w:val="0048324B"/>
    <w:rsid w:val="00484EC3"/>
    <w:rsid w:val="004A05C4"/>
    <w:rsid w:val="004C39C2"/>
    <w:rsid w:val="004D0FC8"/>
    <w:rsid w:val="004D75B0"/>
    <w:rsid w:val="004F1D41"/>
    <w:rsid w:val="004F459E"/>
    <w:rsid w:val="00500EDB"/>
    <w:rsid w:val="00545406"/>
    <w:rsid w:val="005522A5"/>
    <w:rsid w:val="005569AF"/>
    <w:rsid w:val="00556B5B"/>
    <w:rsid w:val="00560364"/>
    <w:rsid w:val="005853C4"/>
    <w:rsid w:val="00591097"/>
    <w:rsid w:val="005A79AF"/>
    <w:rsid w:val="005D7910"/>
    <w:rsid w:val="005D7C1D"/>
    <w:rsid w:val="005F2B0F"/>
    <w:rsid w:val="005F2CAA"/>
    <w:rsid w:val="006309D6"/>
    <w:rsid w:val="0064602B"/>
    <w:rsid w:val="00650FE8"/>
    <w:rsid w:val="006741AF"/>
    <w:rsid w:val="006C4326"/>
    <w:rsid w:val="006C4A36"/>
    <w:rsid w:val="006E34CE"/>
    <w:rsid w:val="006F2033"/>
    <w:rsid w:val="006F656B"/>
    <w:rsid w:val="00732060"/>
    <w:rsid w:val="00747EE8"/>
    <w:rsid w:val="007540CC"/>
    <w:rsid w:val="00764E9A"/>
    <w:rsid w:val="0076599A"/>
    <w:rsid w:val="00774BA4"/>
    <w:rsid w:val="007A1099"/>
    <w:rsid w:val="007E0822"/>
    <w:rsid w:val="007E2C7B"/>
    <w:rsid w:val="008236DB"/>
    <w:rsid w:val="00826699"/>
    <w:rsid w:val="00853C36"/>
    <w:rsid w:val="00865720"/>
    <w:rsid w:val="00865E85"/>
    <w:rsid w:val="0087509C"/>
    <w:rsid w:val="00882BE7"/>
    <w:rsid w:val="00890ACF"/>
    <w:rsid w:val="00894512"/>
    <w:rsid w:val="00894ECB"/>
    <w:rsid w:val="008A5B32"/>
    <w:rsid w:val="008C19F2"/>
    <w:rsid w:val="008E35F7"/>
    <w:rsid w:val="0091487C"/>
    <w:rsid w:val="00955727"/>
    <w:rsid w:val="00987BE0"/>
    <w:rsid w:val="009911A7"/>
    <w:rsid w:val="00A0328A"/>
    <w:rsid w:val="00A14423"/>
    <w:rsid w:val="00A16E62"/>
    <w:rsid w:val="00A36C8B"/>
    <w:rsid w:val="00A64FC6"/>
    <w:rsid w:val="00A65BF1"/>
    <w:rsid w:val="00A67AA3"/>
    <w:rsid w:val="00A77904"/>
    <w:rsid w:val="00A94616"/>
    <w:rsid w:val="00AA508E"/>
    <w:rsid w:val="00AA5479"/>
    <w:rsid w:val="00AB2BE5"/>
    <w:rsid w:val="00AD6955"/>
    <w:rsid w:val="00AE66E5"/>
    <w:rsid w:val="00AF754D"/>
    <w:rsid w:val="00B010AF"/>
    <w:rsid w:val="00B118A1"/>
    <w:rsid w:val="00B16E0A"/>
    <w:rsid w:val="00B23CA1"/>
    <w:rsid w:val="00B31965"/>
    <w:rsid w:val="00B32A52"/>
    <w:rsid w:val="00B42DC6"/>
    <w:rsid w:val="00B524AF"/>
    <w:rsid w:val="00B92022"/>
    <w:rsid w:val="00B95464"/>
    <w:rsid w:val="00B95909"/>
    <w:rsid w:val="00BF531C"/>
    <w:rsid w:val="00BF7C2B"/>
    <w:rsid w:val="00C036D1"/>
    <w:rsid w:val="00C235D2"/>
    <w:rsid w:val="00C2382B"/>
    <w:rsid w:val="00C4018A"/>
    <w:rsid w:val="00C66407"/>
    <w:rsid w:val="00C84F03"/>
    <w:rsid w:val="00C86529"/>
    <w:rsid w:val="00CC7283"/>
    <w:rsid w:val="00D026C5"/>
    <w:rsid w:val="00D127A6"/>
    <w:rsid w:val="00D563AE"/>
    <w:rsid w:val="00D70546"/>
    <w:rsid w:val="00D71306"/>
    <w:rsid w:val="00D95FC7"/>
    <w:rsid w:val="00DA3BBD"/>
    <w:rsid w:val="00DB65E4"/>
    <w:rsid w:val="00DD4AD9"/>
    <w:rsid w:val="00DF1012"/>
    <w:rsid w:val="00E36822"/>
    <w:rsid w:val="00E44082"/>
    <w:rsid w:val="00E7310B"/>
    <w:rsid w:val="00EA1FE1"/>
    <w:rsid w:val="00EA3DED"/>
    <w:rsid w:val="00ED1183"/>
    <w:rsid w:val="00ED6A41"/>
    <w:rsid w:val="00EE5412"/>
    <w:rsid w:val="00EF23B5"/>
    <w:rsid w:val="00EF4A0C"/>
    <w:rsid w:val="00F21B87"/>
    <w:rsid w:val="00F51419"/>
    <w:rsid w:val="00F53589"/>
    <w:rsid w:val="00F64703"/>
    <w:rsid w:val="00F773D0"/>
    <w:rsid w:val="00F977BB"/>
    <w:rsid w:val="00FA55B4"/>
    <w:rsid w:val="00FA626F"/>
    <w:rsid w:val="00FC0BF9"/>
    <w:rsid w:val="00FC70C1"/>
    <w:rsid w:val="00FC741A"/>
    <w:rsid w:val="00FE162C"/>
    <w:rsid w:val="00FE5D67"/>
    <w:rsid w:val="00FF6C19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BF531C"/>
    <w:pPr>
      <w:keepNext/>
      <w:tabs>
        <w:tab w:val="left" w:pos="0"/>
      </w:tabs>
      <w:spacing w:before="480" w:after="480" w:line="360" w:lineRule="auto"/>
      <w:outlineLvl w:val="1"/>
    </w:pPr>
    <w:rPr>
      <w:rFonts w:asciiTheme="majorHAnsi" w:eastAsia="Times New Roman" w:hAnsiTheme="majorHAnsi" w:cstheme="majorHAnsi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BF531C"/>
    <w:rPr>
      <w:rFonts w:asciiTheme="majorHAnsi" w:eastAsia="Times New Roman" w:hAnsiTheme="majorHAnsi" w:cstheme="majorHAnsi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B42DC6"/>
    <w:pPr>
      <w:spacing w:line="240" w:lineRule="auto"/>
      <w:jc w:val="left"/>
    </w:pPr>
    <w:rPr>
      <w:rFonts w:eastAsia="Times New Roman" w:cs="Arial"/>
      <w:b/>
      <w:i/>
      <w:sz w:val="22"/>
      <w:bdr w:val="none" w:sz="0" w:space="0" w:color="auto" w:frame="1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Ind w:w="0" w:type="dxa"/>
      <w:tblBorders>
        <w:bottom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707"/>
    <w:rPr>
      <w:rFonts w:ascii="Courier New" w:eastAsia="Times New Roman" w:hAnsi="Courier New" w:cs="Courier New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057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uvLsIcmSuXU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m88711/challegen4devo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4D9FDEE394C845921A2A6E323B28A1" ma:contentTypeVersion="2" ma:contentTypeDescription="Crie um novo documento." ma:contentTypeScope="" ma:versionID="d86b7e1c4862cd7ed6127bea2dec77f6">
  <xsd:schema xmlns:xsd="http://www.w3.org/2001/XMLSchema" xmlns:xs="http://www.w3.org/2001/XMLSchema" xmlns:p="http://schemas.microsoft.com/office/2006/metadata/properties" xmlns:ns2="05b6e2c6-2c0f-4895-a563-77b4df8e7c03" targetNamespace="http://schemas.microsoft.com/office/2006/metadata/properties" ma:root="true" ma:fieldsID="997204ba23b096756e36d146f51327e2" ns2:_="">
    <xsd:import namespace="05b6e2c6-2c0f-4895-a563-77b4df8e7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6e2c6-2c0f-4895-a563-77b4df8e7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E7E2AD-48CF-42C1-B71C-DD1A309913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b6e2c6-2c0f-4895-a563-77b4df8e7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E5853C-9F31-47CE-9655-9598B445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0</TotalTime>
  <Pages>5</Pages>
  <Words>635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Kleber Albert de Sousa Monteiro</cp:lastModifiedBy>
  <cp:revision>2</cp:revision>
  <cp:lastPrinted>2022-05-23T00:26:00Z</cp:lastPrinted>
  <dcterms:created xsi:type="dcterms:W3CDTF">2022-10-16T14:48:00Z</dcterms:created>
  <dcterms:modified xsi:type="dcterms:W3CDTF">2022-10-16T14:48:00Z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0x010100324D9FDEE394C845921A2A6E323B28A1</vt:lpwstr>
  </property>
</Properties>
</file>